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E36B381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C2909F76F307C439B524D69C47FD56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75E48C13" w14:textId="6A36B5D9" w:rsidR="00B93310" w:rsidRPr="005152F2" w:rsidRDefault="00F5369B" w:rsidP="003856C9">
                <w:pPr>
                  <w:pStyle w:val="Heading1"/>
                </w:pPr>
                <w:r>
                  <w:t>Ashley-Noel</w:t>
                </w:r>
                <w:r>
                  <w:br/>
                  <w:t>Swarn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6A9231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BDE9FE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092E26" wp14:editId="2E3C3D1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AEAB8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2E833C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1B39F04" w14:textId="487FDF50" w:rsidR="00441EB9" w:rsidRDefault="00F5369B" w:rsidP="00441EB9">
                  <w:pPr>
                    <w:pStyle w:val="Heading3"/>
                  </w:pPr>
                  <w:r>
                    <w:t>ancs214@gmail.com</w:t>
                  </w:r>
                </w:p>
              </w:tc>
            </w:tr>
            <w:tr w:rsidR="00441EB9" w:rsidRPr="005152F2" w14:paraId="61D77C7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115F15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FFD080" wp14:editId="0BEEAD1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0CE9BF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6B6ACA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95362E" w14:textId="77777777" w:rsidR="00441EB9" w:rsidRDefault="00F5369B" w:rsidP="00441EB9">
                  <w:pPr>
                    <w:pStyle w:val="Heading3"/>
                  </w:pPr>
                  <w:r>
                    <w:t>419.961.7470</w:t>
                  </w:r>
                </w:p>
                <w:p w14:paraId="06939557" w14:textId="77777777" w:rsidR="00F5369B" w:rsidRDefault="00F5369B" w:rsidP="00441EB9">
                  <w:pPr>
                    <w:pStyle w:val="Heading3"/>
                  </w:pPr>
                </w:p>
                <w:p w14:paraId="22CF532D" w14:textId="5D865C66" w:rsidR="00F5369B" w:rsidRDefault="00F5369B" w:rsidP="00441EB9">
                  <w:pPr>
                    <w:pStyle w:val="Heading3"/>
                  </w:pPr>
                </w:p>
              </w:tc>
            </w:tr>
            <w:tr w:rsidR="005A7E57" w:rsidRPr="005152F2" w14:paraId="1707650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7CDD457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42427CE57A9F74FA2F54C15589297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1E57C98D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E21F578" wp14:editId="67D2B7E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D17FA4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8DBE5B0" w14:textId="699F0C72" w:rsidR="005A7E57" w:rsidRDefault="00F5369B" w:rsidP="00D11C4D">
                  <w:r>
                    <w:t>Enthusiastic Web Developer eater to contribute to team success through hard work, attention to detail, and organizational skills. Known for having excellent teamwork with a positive mindset. Able to adapt to new situations and challenges in order to find solutions that best fit the company.</w:t>
                  </w:r>
                </w:p>
              </w:tc>
            </w:tr>
            <w:tr w:rsidR="00463463" w:rsidRPr="005152F2" w14:paraId="4F57C4C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1BACFED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36D8A547CCAEB45997D08B4D3C36E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46C7748A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9E746A2" wp14:editId="588D838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6E9516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3393E37" w14:textId="77777777" w:rsidR="00463463" w:rsidRDefault="00F5369B" w:rsidP="00463463">
                  <w:r>
                    <w:t>HTML, CSS, JAVASCRIPT</w:t>
                  </w:r>
                </w:p>
                <w:p w14:paraId="680DD460" w14:textId="77777777" w:rsidR="00F5369B" w:rsidRDefault="00F5369B" w:rsidP="00463463">
                  <w:r>
                    <w:t>Web APIs, Server-Side APIs</w:t>
                  </w:r>
                </w:p>
                <w:p w14:paraId="65AC7C27" w14:textId="77777777" w:rsidR="00F5369B" w:rsidRDefault="00F5369B" w:rsidP="00F5369B">
                  <w:r>
                    <w:t xml:space="preserve">MySQL, </w:t>
                  </w:r>
                  <w:proofErr w:type="spellStart"/>
                  <w:r>
                    <w:t>GraphQL</w:t>
                  </w:r>
                  <w:proofErr w:type="spellEnd"/>
                </w:p>
                <w:p w14:paraId="6CCEA9DF" w14:textId="4D9EE770" w:rsidR="00F5369B" w:rsidRPr="005152F2" w:rsidRDefault="00F5369B" w:rsidP="00F5369B">
                  <w:r>
                    <w:t>MERN Stack</w:t>
                  </w:r>
                </w:p>
              </w:tc>
            </w:tr>
          </w:tbl>
          <w:p w14:paraId="7523D396" w14:textId="77777777" w:rsidR="00B93310" w:rsidRPr="005152F2" w:rsidRDefault="00B93310" w:rsidP="003856C9"/>
        </w:tc>
        <w:tc>
          <w:tcPr>
            <w:tcW w:w="723" w:type="dxa"/>
          </w:tcPr>
          <w:p w14:paraId="7A791986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227BB79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2D52996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8EA71E14F2657E4C8A7BBBAC3F74CB3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16A9155E" w14:textId="64D36CD8" w:rsidR="008F6337" w:rsidRPr="0043426C" w:rsidRDefault="00AC7BE4" w:rsidP="002B3890">
                  <w:pPr>
                    <w:pStyle w:val="Heading4"/>
                  </w:pPr>
                  <w:r>
                    <w:t>REGISTERED NURSE</w:t>
                  </w:r>
                </w:p>
                <w:p w14:paraId="6FA581A0" w14:textId="4CFAC20E" w:rsidR="008F6337" w:rsidRPr="005152F2" w:rsidRDefault="00AC7BE4" w:rsidP="008F6337">
                  <w:pPr>
                    <w:pStyle w:val="Heading5"/>
                  </w:pPr>
                  <w:r>
                    <w:t>05/2018 - present</w:t>
                  </w:r>
                </w:p>
                <w:p w14:paraId="3B6AC618" w14:textId="6B50ADAD" w:rsidR="008F6337" w:rsidRDefault="00AC7BE4" w:rsidP="008F6337">
                  <w:r>
                    <w:t>Advocate for patients by communicating care preferences to practitioners, verifying interventions meet treatment goals.</w:t>
                  </w:r>
                </w:p>
                <w:p w14:paraId="1123AF0D" w14:textId="40CDD730" w:rsidR="00AC7BE4" w:rsidRDefault="00AC7BE4" w:rsidP="008F6337">
                  <w:r>
                    <w:t>Updated patient charts using IHIS documentation system.</w:t>
                  </w:r>
                </w:p>
                <w:p w14:paraId="33C530D8" w14:textId="2EFA0209" w:rsidR="00AC7BE4" w:rsidRDefault="00AC7BE4" w:rsidP="008F6337">
                  <w:r>
                    <w:t>Assisted coworkers in troubleshooting IHIS and/or medical devices.</w:t>
                  </w:r>
                </w:p>
                <w:p w14:paraId="0A3E6103" w14:textId="1C82F263" w:rsidR="007B2F5C" w:rsidRPr="0043426C" w:rsidRDefault="00AC7BE4" w:rsidP="0043426C">
                  <w:pPr>
                    <w:pStyle w:val="Heading4"/>
                  </w:pPr>
                  <w:r>
                    <w:t>Patient Care associate</w:t>
                  </w:r>
                </w:p>
                <w:p w14:paraId="161C5ED9" w14:textId="62CEB045" w:rsidR="007B2F5C" w:rsidRPr="005152F2" w:rsidRDefault="00AC7BE4" w:rsidP="007B2F5C">
                  <w:pPr>
                    <w:pStyle w:val="Heading5"/>
                  </w:pPr>
                  <w:r>
                    <w:t>11/2013 – 05/2018</w:t>
                  </w:r>
                </w:p>
                <w:p w14:paraId="54C32124" w14:textId="77777777" w:rsidR="008F6337" w:rsidRDefault="00AC7BE4" w:rsidP="00832F81">
                  <w:r>
                    <w:t>Developed rapport to create safe and trusting environment for care.</w:t>
                  </w:r>
                </w:p>
                <w:p w14:paraId="012F8B60" w14:textId="77777777" w:rsidR="00AC7BE4" w:rsidRDefault="00AC7BE4" w:rsidP="00832F81">
                  <w:r>
                    <w:t>Recognized and reported abnormalities or changes in patients’ health status to nursing staff.</w:t>
                  </w:r>
                </w:p>
                <w:p w14:paraId="596F6B7E" w14:textId="08C720B5" w:rsidR="00AC7BE4" w:rsidRDefault="00AC7BE4" w:rsidP="00832F81">
                  <w:r>
                    <w:t xml:space="preserve">Trained and precepted incoming staff members and </w:t>
                  </w:r>
                  <w:r w:rsidR="005F5EF0">
                    <w:t>potential hires.</w:t>
                  </w:r>
                </w:p>
              </w:tc>
            </w:tr>
            <w:tr w:rsidR="008F6337" w14:paraId="75A28924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F3FB8A8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D8769E385092647A906FD4E0069E7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A9BEED4" w14:textId="69120FEC" w:rsidR="007B2F5C" w:rsidRPr="0043426C" w:rsidRDefault="005F5EF0" w:rsidP="002B3890">
                  <w:pPr>
                    <w:pStyle w:val="Heading4"/>
                  </w:pPr>
                  <w:r>
                    <w:t>Full stack web development, certificate of completion</w:t>
                  </w:r>
                </w:p>
                <w:p w14:paraId="5B262723" w14:textId="56BCD1E3" w:rsidR="007B2F5C" w:rsidRPr="005152F2" w:rsidRDefault="005F5EF0" w:rsidP="007B2F5C">
                  <w:pPr>
                    <w:pStyle w:val="Heading5"/>
                  </w:pPr>
                  <w:r>
                    <w:t>Ohio State University</w:t>
                  </w:r>
                </w:p>
                <w:p w14:paraId="7C53B375" w14:textId="7AC285CA" w:rsidR="008F6337" w:rsidRDefault="008F6337" w:rsidP="007B2F5C"/>
                <w:p w14:paraId="139387E7" w14:textId="4AD037F2" w:rsidR="005F5EF0" w:rsidRDefault="005F5EF0" w:rsidP="007B2F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NURSING, BACHELOR OF SCIENCE</w:t>
                  </w:r>
                </w:p>
                <w:p w14:paraId="0B72766E" w14:textId="5066A21A" w:rsidR="005F5EF0" w:rsidRDefault="005F5EF0" w:rsidP="005F5EF0">
                  <w:r>
                    <w:t>Ohio State University</w:t>
                  </w:r>
                </w:p>
                <w:p w14:paraId="0C65A247" w14:textId="320F47AC" w:rsidR="005F5EF0" w:rsidRDefault="005F5EF0" w:rsidP="005F5EF0"/>
                <w:p w14:paraId="0F3D6F13" w14:textId="0EBAD380" w:rsidR="005F5EF0" w:rsidRDefault="005F5EF0" w:rsidP="005F5EF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NURSING, ASSOCIATE DEGREE</w:t>
                  </w:r>
                </w:p>
                <w:p w14:paraId="30509FC1" w14:textId="3ACCD5D2" w:rsidR="005F5EF0" w:rsidRPr="005F5EF0" w:rsidRDefault="005F5EF0" w:rsidP="005F5EF0">
                  <w:r>
                    <w:t>Central Ohio Technical College</w:t>
                  </w:r>
                </w:p>
                <w:p w14:paraId="61B847AC" w14:textId="50E50092" w:rsidR="005F5EF0" w:rsidRDefault="005F5EF0" w:rsidP="007B2F5C"/>
              </w:tc>
            </w:tr>
            <w:tr w:rsidR="008F6337" w14:paraId="003FDD00" w14:textId="77777777" w:rsidTr="00B85871">
              <w:tc>
                <w:tcPr>
                  <w:tcW w:w="5191" w:type="dxa"/>
                </w:tcPr>
                <w:p w14:paraId="3EFCB887" w14:textId="43226D02" w:rsidR="008F6337" w:rsidRDefault="008F6337" w:rsidP="005F5EF0">
                  <w:pPr>
                    <w:jc w:val="both"/>
                  </w:pPr>
                </w:p>
              </w:tc>
            </w:tr>
          </w:tbl>
          <w:p w14:paraId="2D0E0731" w14:textId="77777777" w:rsidR="008F6337" w:rsidRPr="005152F2" w:rsidRDefault="008F6337" w:rsidP="003856C9"/>
        </w:tc>
      </w:tr>
    </w:tbl>
    <w:p w14:paraId="63910F69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B524" w14:textId="77777777" w:rsidR="009211A2" w:rsidRDefault="009211A2" w:rsidP="003856C9">
      <w:pPr>
        <w:spacing w:after="0" w:line="240" w:lineRule="auto"/>
      </w:pPr>
      <w:r>
        <w:separator/>
      </w:r>
    </w:p>
  </w:endnote>
  <w:endnote w:type="continuationSeparator" w:id="0">
    <w:p w14:paraId="34C2CF64" w14:textId="77777777" w:rsidR="009211A2" w:rsidRDefault="009211A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D188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7FDB2B0" wp14:editId="6ABCEE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B4A85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261F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C9202F3" wp14:editId="6887FC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80735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5AE5" w14:textId="77777777" w:rsidR="009211A2" w:rsidRDefault="009211A2" w:rsidP="003856C9">
      <w:pPr>
        <w:spacing w:after="0" w:line="240" w:lineRule="auto"/>
      </w:pPr>
      <w:r>
        <w:separator/>
      </w:r>
    </w:p>
  </w:footnote>
  <w:footnote w:type="continuationSeparator" w:id="0">
    <w:p w14:paraId="003F6FAB" w14:textId="77777777" w:rsidR="009211A2" w:rsidRDefault="009211A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1644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DC31519" wp14:editId="700D44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727CA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D90B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6D0D88DB" wp14:editId="3B4837D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CA0A3A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9B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F5EF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211A2"/>
    <w:rsid w:val="00A42F91"/>
    <w:rsid w:val="00AC7BE4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369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F5C81"/>
  <w15:chartTrackingRefBased/>
  <w15:docId w15:val="{0FAAE458-B210-474B-BE7F-4685DAB3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warnizzo/Library/Containers/com.microsoft.Word/Data/Library/Application%20Support/Microsoft/Office/16.0/DTS/en-US%7bF3B35A46-D5D5-D143-B411-BE97AD408762%7d/%7b304FE9D5-B181-4441-9FE6-43B7DBA90815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2909F76F307C439B524D69C47F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4038B-4ACF-0244-91F0-4FB53F49C240}"/>
      </w:docPartPr>
      <w:docPartBody>
        <w:p w:rsidR="00000000" w:rsidRDefault="00000000">
          <w:pPr>
            <w:pStyle w:val="CC2909F76F307C439B524D69C47FD56F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542427CE57A9F74FA2F54C1558929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8FDC-AE19-3944-BE20-688C020B6EE2}"/>
      </w:docPartPr>
      <w:docPartBody>
        <w:p w:rsidR="00000000" w:rsidRDefault="00000000">
          <w:pPr>
            <w:pStyle w:val="542427CE57A9F74FA2F54C15589297F3"/>
          </w:pPr>
          <w:r>
            <w:t>Objective</w:t>
          </w:r>
        </w:p>
      </w:docPartBody>
    </w:docPart>
    <w:docPart>
      <w:docPartPr>
        <w:name w:val="836D8A547CCAEB45997D08B4D3C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70C16-0078-DE4C-AE55-2E6D25E1378A}"/>
      </w:docPartPr>
      <w:docPartBody>
        <w:p w:rsidR="00000000" w:rsidRDefault="00000000">
          <w:pPr>
            <w:pStyle w:val="836D8A547CCAEB45997D08B4D3C36EF1"/>
          </w:pPr>
          <w:r>
            <w:t>Skills</w:t>
          </w:r>
        </w:p>
      </w:docPartBody>
    </w:docPart>
    <w:docPart>
      <w:docPartPr>
        <w:name w:val="8EA71E14F2657E4C8A7BBBAC3F74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970A-10E9-7943-A7AA-EF8BB0EA4E8D}"/>
      </w:docPartPr>
      <w:docPartBody>
        <w:p w:rsidR="00000000" w:rsidRDefault="00000000">
          <w:pPr>
            <w:pStyle w:val="8EA71E14F2657E4C8A7BBBAC3F74CB35"/>
          </w:pPr>
          <w:r w:rsidRPr="005152F2">
            <w:t>Experience</w:t>
          </w:r>
        </w:p>
      </w:docPartBody>
    </w:docPart>
    <w:docPart>
      <w:docPartPr>
        <w:name w:val="FD8769E385092647A906FD4E0069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92447-B8CF-764A-98B1-A36A73467B56}"/>
      </w:docPartPr>
      <w:docPartBody>
        <w:p w:rsidR="00000000" w:rsidRDefault="00000000">
          <w:pPr>
            <w:pStyle w:val="FD8769E385092647A906FD4E0069E7F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79"/>
    <w:rsid w:val="009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909F76F307C439B524D69C47FD56F">
    <w:name w:val="CC2909F76F307C439B524D69C47FD56F"/>
  </w:style>
  <w:style w:type="paragraph" w:customStyle="1" w:styleId="1C8BC3946BC92147B30C1DCEADF95E57">
    <w:name w:val="1C8BC3946BC92147B30C1DCEADF95E57"/>
  </w:style>
  <w:style w:type="paragraph" w:customStyle="1" w:styleId="4609106942508643A840D7E9B0D7BD37">
    <w:name w:val="4609106942508643A840D7E9B0D7BD37"/>
  </w:style>
  <w:style w:type="paragraph" w:customStyle="1" w:styleId="4FCA293174EF804C8C5943D50CDDB5E7">
    <w:name w:val="4FCA293174EF804C8C5943D50CDDB5E7"/>
  </w:style>
  <w:style w:type="paragraph" w:customStyle="1" w:styleId="AB31B6A330551849B9E86483084C9658">
    <w:name w:val="AB31B6A330551849B9E86483084C9658"/>
  </w:style>
  <w:style w:type="paragraph" w:customStyle="1" w:styleId="542427CE57A9F74FA2F54C15589297F3">
    <w:name w:val="542427CE57A9F74FA2F54C15589297F3"/>
  </w:style>
  <w:style w:type="paragraph" w:customStyle="1" w:styleId="4DC3187A1E80904E9EBE0294797D0D91">
    <w:name w:val="4DC3187A1E80904E9EBE0294797D0D91"/>
  </w:style>
  <w:style w:type="paragraph" w:customStyle="1" w:styleId="836D8A547CCAEB45997D08B4D3C36EF1">
    <w:name w:val="836D8A547CCAEB45997D08B4D3C36EF1"/>
  </w:style>
  <w:style w:type="paragraph" w:customStyle="1" w:styleId="B9E4669C0090644782BA7BB32A703ACA">
    <w:name w:val="B9E4669C0090644782BA7BB32A703ACA"/>
  </w:style>
  <w:style w:type="paragraph" w:customStyle="1" w:styleId="8EA71E14F2657E4C8A7BBBAC3F74CB35">
    <w:name w:val="8EA71E14F2657E4C8A7BBBAC3F74CB35"/>
  </w:style>
  <w:style w:type="paragraph" w:customStyle="1" w:styleId="F83E14A220CCBB4E98ADD39CA4B427BE">
    <w:name w:val="F83E14A220CCBB4E98ADD39CA4B427BE"/>
  </w:style>
  <w:style w:type="paragraph" w:customStyle="1" w:styleId="E71AD84909E386448A45111125AF15DF">
    <w:name w:val="E71AD84909E386448A45111125AF15DF"/>
  </w:style>
  <w:style w:type="paragraph" w:customStyle="1" w:styleId="E856D65DD1A3264590CF59FFF6FE4E58">
    <w:name w:val="E856D65DD1A3264590CF59FFF6FE4E58"/>
  </w:style>
  <w:style w:type="paragraph" w:customStyle="1" w:styleId="9F36BD4AADE323438420133295971C45">
    <w:name w:val="9F36BD4AADE323438420133295971C45"/>
  </w:style>
  <w:style w:type="paragraph" w:customStyle="1" w:styleId="3EFFFE3F3C2CB049AD7EAF0FE1000D83">
    <w:name w:val="3EFFFE3F3C2CB049AD7EAF0FE1000D83"/>
  </w:style>
  <w:style w:type="paragraph" w:customStyle="1" w:styleId="E12D0BBC2EF2AE4DA23CBADB2B09AE07">
    <w:name w:val="E12D0BBC2EF2AE4DA23CBADB2B09AE07"/>
  </w:style>
  <w:style w:type="paragraph" w:customStyle="1" w:styleId="FD8769E385092647A906FD4E0069E7F3">
    <w:name w:val="FD8769E385092647A906FD4E0069E7F3"/>
  </w:style>
  <w:style w:type="paragraph" w:customStyle="1" w:styleId="79ED5871E268BB449120BD0AF0E3E65D">
    <w:name w:val="79ED5871E268BB449120BD0AF0E3E65D"/>
  </w:style>
  <w:style w:type="paragraph" w:customStyle="1" w:styleId="D30C09818D928D41AE1DABE7EC63E684">
    <w:name w:val="D30C09818D928D41AE1DABE7EC63E684"/>
  </w:style>
  <w:style w:type="paragraph" w:customStyle="1" w:styleId="A53CA48A7DF8F44E821DFEEEFFCBE61B">
    <w:name w:val="A53CA48A7DF8F44E821DFEEEFFCBE61B"/>
  </w:style>
  <w:style w:type="paragraph" w:customStyle="1" w:styleId="8C66007C6869B5448AF48EF98C83216D">
    <w:name w:val="8C66007C6869B5448AF48EF98C83216D"/>
  </w:style>
  <w:style w:type="paragraph" w:customStyle="1" w:styleId="0C17D8C50FDCF74D9CC0EE1F54863D97">
    <w:name w:val="0C17D8C50FDCF74D9CC0EE1F54863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Ashley-Noel
Swarn</dc:creator>
  <cp:keywords/>
  <dc:description/>
  <cp:lastModifiedBy>Swarn, Ashley-Noel C.</cp:lastModifiedBy>
  <cp:revision>1</cp:revision>
  <dcterms:created xsi:type="dcterms:W3CDTF">2022-06-30T20:29:00Z</dcterms:created>
  <dcterms:modified xsi:type="dcterms:W3CDTF">2022-06-30T20:44:00Z</dcterms:modified>
</cp:coreProperties>
</file>